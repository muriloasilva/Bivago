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B61D" w14:textId="77777777" w:rsidR="00D16FF8" w:rsidRPr="000C1415" w:rsidRDefault="002A7991">
      <w:pPr>
        <w:pStyle w:val="Ttulo1"/>
        <w:rPr>
          <w:lang w:val="pt-BR"/>
        </w:rPr>
      </w:pPr>
      <w:r>
        <w:rPr>
          <w:lang w:val="pt-BR"/>
        </w:rPr>
        <w:t>Relatório de estado do projeto: Membros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397"/>
        <w:gridCol w:w="3095"/>
        <w:gridCol w:w="1072"/>
        <w:gridCol w:w="3441"/>
      </w:tblGrid>
      <w:tr w:rsidR="00D16FF8" w:rsidRPr="000C1415" w14:paraId="544B8C99" w14:textId="77777777" w:rsidTr="244C16D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9D91D197AA644EB0A0021AB3EAB310E3"/>
              </w:placeholder>
              <w:temporary/>
              <w:showingPlcHdr/>
              <w15:appearance w15:val="hidden"/>
            </w:sdtPr>
            <w:sdtContent>
              <w:p w14:paraId="1E609B84" w14:textId="77777777"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  <w:p w14:paraId="4871716A" w14:textId="77777777" w:rsidR="244C16DB" w:rsidRDefault="244C16DB"/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14:paraId="4DE72E8F" w14:textId="1DAB1446" w:rsidR="00D16FF8" w:rsidRPr="000C1415" w:rsidRDefault="00797EFF" w:rsidP="004B4ED7">
            <w:pPr>
              <w:rPr>
                <w:lang w:val="pt-BR"/>
              </w:rPr>
            </w:pPr>
            <w:r>
              <w:rPr>
                <w:lang w:val="pt-BR"/>
              </w:rPr>
              <w:t>Kerolynn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14:paraId="671FE9FF" w14:textId="77777777" w:rsidR="00D16FF8" w:rsidRPr="000C1415" w:rsidRDefault="0000000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Classe:"/>
                <w:tag w:val="Classe:"/>
                <w:id w:val="-1230386364"/>
                <w:placeholder>
                  <w:docPart w:val="7CC59620FE914790B4A0EB40AA2478DF"/>
                </w:placeholder>
                <w:temporary/>
                <w:showingPlcHdr/>
                <w15:appearance w15:val="hidden"/>
              </w:sdtPr>
              <w:sdtContent>
                <w:r w:rsidR="00A26BCF" w:rsidRPr="000C1415">
                  <w:rPr>
                    <w:lang w:val="pt-BR" w:bidi="pt-BR"/>
                  </w:rPr>
                  <w:t>Classe</w:t>
                </w:r>
              </w:sdtContent>
            </w:sdt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14:paraId="36C4AF8E" w14:textId="7C6E3BE7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3° ETIM Informática</w:t>
            </w:r>
          </w:p>
        </w:tc>
      </w:tr>
      <w:tr w:rsidR="00D16FF8" w:rsidRPr="000C1415" w14:paraId="01407E5B" w14:textId="77777777" w:rsidTr="244C16D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14:paraId="2EC9076A" w14:textId="77777777" w:rsidR="00D16FF8" w:rsidRPr="000C1415" w:rsidRDefault="002A7991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14:paraId="78439ACA" w14:textId="63CBF254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Murilo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2D20BAA9" w14:textId="77777777" w:rsidR="00D16FF8" w:rsidRPr="000C1415" w:rsidRDefault="0000000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Período:"/>
                <w:tag w:val="Período:"/>
                <w:id w:val="-443624008"/>
                <w:placeholder>
                  <w:docPart w:val="E76B9819000F418F99FE5ED0C06D7786"/>
                </w:placeholder>
                <w:temporary/>
                <w:showingPlcHdr/>
                <w15:appearance w15:val="hidden"/>
              </w:sdtPr>
              <w:sdtContent>
                <w:r w:rsidR="00A26BCF" w:rsidRPr="000C1415">
                  <w:rPr>
                    <w:lang w:val="pt-BR" w:bidi="pt-BR"/>
                  </w:rPr>
                  <w:t>Período</w:t>
                </w:r>
              </w:sdtContent>
            </w:sdt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14:paraId="0D3B329E" w14:textId="71E0EF6D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Integral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1"/>
        <w:gridCol w:w="7604"/>
      </w:tblGrid>
      <w:tr w:rsidR="004B4ED7" w:rsidRPr="000C1415" w14:paraId="45D0A8FB" w14:textId="77777777" w:rsidTr="244C16DB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47E026AED2E34C2193F3FE60D6F0E246"/>
            </w:placeholder>
            <w:temporary/>
            <w:showingPlcHdr/>
            <w15:appearance w15:val="hidden"/>
          </w:sdtPr>
          <w:sdtContent>
            <w:tc>
              <w:tcPr>
                <w:tcW w:w="1435" w:type="dxa"/>
              </w:tcPr>
              <w:p w14:paraId="51A59785" w14:textId="77777777"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tc>
          <w:tcPr>
            <w:tcW w:w="7915" w:type="dxa"/>
          </w:tcPr>
          <w:p w14:paraId="00A0C781" w14:textId="7A66F82D" w:rsidR="004B4ED7" w:rsidRPr="000C1415" w:rsidRDefault="00331118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01/10/22</w:t>
            </w:r>
          </w:p>
        </w:tc>
      </w:tr>
    </w:tbl>
    <w:p w14:paraId="672A6659" w14:textId="77777777" w:rsidR="00D16FF8" w:rsidRDefault="00D16FF8">
      <w:pPr>
        <w:pStyle w:val="Instrues"/>
        <w:rPr>
          <w:lang w:val="pt-BR"/>
        </w:rPr>
      </w:pPr>
    </w:p>
    <w:p w14:paraId="0A37501D" w14:textId="021849F6" w:rsidR="002A7991" w:rsidRPr="00A7315B" w:rsidRDefault="002A7991">
      <w:pPr>
        <w:pStyle w:val="Instrues"/>
        <w:rPr>
          <w:i w:val="0"/>
          <w:iCs w:val="0"/>
          <w:color w:val="000000" w:themeColor="text1"/>
          <w:lang w:val="pt-BR"/>
        </w:rPr>
      </w:pPr>
    </w:p>
    <w:p w14:paraId="4BF5A248" w14:textId="5B4BC876" w:rsidR="00D16FF8" w:rsidRDefault="002A7991" w:rsidP="002A7991">
      <w:pPr>
        <w:pStyle w:val="Ttulo3"/>
        <w:rPr>
          <w:lang w:val="pt-BR"/>
        </w:rPr>
      </w:pPr>
      <w:r w:rsidRPr="244C16DB">
        <w:rPr>
          <w:lang w:val="pt-BR"/>
        </w:rPr>
        <w:t>Qual Sprint(s) este trabalhando no período deste relatório? Descreva-a(s)</w:t>
      </w:r>
    </w:p>
    <w:p w14:paraId="05564949" w14:textId="2DC6886E" w:rsidR="00331118" w:rsidRPr="00331118" w:rsidRDefault="00331118" w:rsidP="00331118">
      <w:pPr>
        <w:rPr>
          <w:lang w:val="pt-BR"/>
        </w:rPr>
      </w:pPr>
      <w:r>
        <w:rPr>
          <w:lang w:val="pt-BR"/>
        </w:rPr>
        <w:t>-</w:t>
      </w:r>
      <w:r w:rsidR="00C0462B">
        <w:rPr>
          <w:lang w:val="pt-BR"/>
        </w:rPr>
        <w:t xml:space="preserve"> </w:t>
      </w:r>
      <w:r w:rsidR="00BA36A3">
        <w:rPr>
          <w:lang w:val="pt-BR"/>
        </w:rPr>
        <w:t>Conteúdo do site.</w:t>
      </w:r>
    </w:p>
    <w:p w14:paraId="7E0E2087" w14:textId="253EF314" w:rsidR="00D16FF8" w:rsidRDefault="002A7991" w:rsidP="00703EE4">
      <w:pPr>
        <w:pStyle w:val="Ttulo3"/>
        <w:rPr>
          <w:lang w:val="pt-BR"/>
        </w:rPr>
      </w:pPr>
      <w:r w:rsidRPr="244C16DB">
        <w:rPr>
          <w:lang w:val="pt-BR"/>
        </w:rPr>
        <w:t>Você teve alguma dificuldade na entrega da(s) Sprints(s)?</w:t>
      </w:r>
    </w:p>
    <w:p w14:paraId="21DF59A5" w14:textId="3426E9E0" w:rsidR="00331118" w:rsidRPr="00331118" w:rsidRDefault="00331118" w:rsidP="00331118">
      <w:pPr>
        <w:rPr>
          <w:lang w:val="pt-BR"/>
        </w:rPr>
      </w:pPr>
      <w:r>
        <w:rPr>
          <w:lang w:val="pt-BR"/>
        </w:rPr>
        <w:t>-</w:t>
      </w:r>
      <w:r w:rsidR="00C15116">
        <w:rPr>
          <w:lang w:val="pt-BR"/>
        </w:rPr>
        <w:t xml:space="preserve"> </w:t>
      </w:r>
      <w:r w:rsidR="00797EFF">
        <w:rPr>
          <w:lang w:val="pt-BR"/>
        </w:rPr>
        <w:t>Sim, algumas dúvidas.</w:t>
      </w:r>
    </w:p>
    <w:p w14:paraId="7F3580E7" w14:textId="6CF7B1E2" w:rsidR="00152BD3" w:rsidRDefault="002A7991" w:rsidP="00152BD3">
      <w:pPr>
        <w:pStyle w:val="Ttulo3"/>
        <w:rPr>
          <w:lang w:val="pt-BR"/>
        </w:rPr>
      </w:pPr>
      <w:r w:rsidRPr="244C16DB">
        <w:rPr>
          <w:lang w:val="pt-BR"/>
        </w:rPr>
        <w:t>Caso você tenha tido alguma dificuldade, você recebeu orientação de seu Scrum Master?</w:t>
      </w:r>
    </w:p>
    <w:p w14:paraId="75700C95" w14:textId="04611BFC" w:rsidR="00331118" w:rsidRPr="00331118" w:rsidRDefault="00331118" w:rsidP="00331118">
      <w:pPr>
        <w:rPr>
          <w:lang w:val="pt-BR"/>
        </w:rPr>
      </w:pPr>
      <w:r>
        <w:rPr>
          <w:lang w:val="pt-BR"/>
        </w:rPr>
        <w:t>-</w:t>
      </w:r>
      <w:r w:rsidR="00C01D60">
        <w:rPr>
          <w:lang w:val="pt-BR"/>
        </w:rPr>
        <w:t xml:space="preserve"> </w:t>
      </w:r>
      <w:r w:rsidR="00797EFF">
        <w:rPr>
          <w:lang w:val="pt-BR"/>
        </w:rPr>
        <w:t>Recebi orientações como esperado.</w:t>
      </w:r>
    </w:p>
    <w:p w14:paraId="39ED10FE" w14:textId="6AA03673" w:rsidR="244C16DB" w:rsidRDefault="244C16DB" w:rsidP="244C16DB">
      <w:pPr>
        <w:rPr>
          <w:lang w:val="pt-BR"/>
        </w:rPr>
      </w:pPr>
    </w:p>
    <w:sectPr w:rsidR="244C16DB" w:rsidSect="000C1415">
      <w:footerReference w:type="default" r:id="rId10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52ED" w14:textId="77777777" w:rsidR="008875E8" w:rsidRDefault="008875E8">
      <w:pPr>
        <w:spacing w:before="0" w:after="0" w:line="240" w:lineRule="auto"/>
      </w:pPr>
      <w:r>
        <w:separator/>
      </w:r>
    </w:p>
  </w:endnote>
  <w:endnote w:type="continuationSeparator" w:id="0">
    <w:p w14:paraId="27879FF2" w14:textId="77777777" w:rsidR="008875E8" w:rsidRDefault="008875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60DF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="000C1415" w:rsidRPr="000C1415">
      <w:rPr>
        <w:noProof/>
        <w:lang w:val="pt-BR" w:bidi="pt-BR"/>
      </w:rPr>
      <w:t>1</w:t>
    </w:r>
    <w:r w:rsidR="00000000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C070" w14:textId="77777777" w:rsidR="008875E8" w:rsidRDefault="008875E8">
      <w:pPr>
        <w:spacing w:before="0" w:after="0" w:line="240" w:lineRule="auto"/>
      </w:pPr>
      <w:r>
        <w:separator/>
      </w:r>
    </w:p>
  </w:footnote>
  <w:footnote w:type="continuationSeparator" w:id="0">
    <w:p w14:paraId="5A9257DB" w14:textId="77777777" w:rsidR="008875E8" w:rsidRDefault="008875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450056954">
    <w:abstractNumId w:val="10"/>
  </w:num>
  <w:num w:numId="2" w16cid:durableId="1700080853">
    <w:abstractNumId w:val="9"/>
  </w:num>
  <w:num w:numId="3" w16cid:durableId="281234750">
    <w:abstractNumId w:val="7"/>
  </w:num>
  <w:num w:numId="4" w16cid:durableId="515003340">
    <w:abstractNumId w:val="6"/>
  </w:num>
  <w:num w:numId="5" w16cid:durableId="1055854375">
    <w:abstractNumId w:val="5"/>
  </w:num>
  <w:num w:numId="6" w16cid:durableId="786892433">
    <w:abstractNumId w:val="4"/>
  </w:num>
  <w:num w:numId="7" w16cid:durableId="1686588123">
    <w:abstractNumId w:val="8"/>
  </w:num>
  <w:num w:numId="8" w16cid:durableId="1355035962">
    <w:abstractNumId w:val="3"/>
  </w:num>
  <w:num w:numId="9" w16cid:durableId="746728240">
    <w:abstractNumId w:val="2"/>
  </w:num>
  <w:num w:numId="10" w16cid:durableId="1305886462">
    <w:abstractNumId w:val="1"/>
  </w:num>
  <w:num w:numId="11" w16cid:durableId="13922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0514D"/>
    <w:rsid w:val="000210DD"/>
    <w:rsid w:val="000C1415"/>
    <w:rsid w:val="00104627"/>
    <w:rsid w:val="00152BD3"/>
    <w:rsid w:val="00183790"/>
    <w:rsid w:val="001C348C"/>
    <w:rsid w:val="0027272E"/>
    <w:rsid w:val="002A7991"/>
    <w:rsid w:val="003210CB"/>
    <w:rsid w:val="00331118"/>
    <w:rsid w:val="003D6B32"/>
    <w:rsid w:val="00481968"/>
    <w:rsid w:val="00494233"/>
    <w:rsid w:val="004B4ED7"/>
    <w:rsid w:val="004C0B9A"/>
    <w:rsid w:val="0050715B"/>
    <w:rsid w:val="005A691E"/>
    <w:rsid w:val="005E4F75"/>
    <w:rsid w:val="00605DAA"/>
    <w:rsid w:val="00622C07"/>
    <w:rsid w:val="00656A53"/>
    <w:rsid w:val="00664F2E"/>
    <w:rsid w:val="00675B76"/>
    <w:rsid w:val="006956BD"/>
    <w:rsid w:val="006B664C"/>
    <w:rsid w:val="006E2643"/>
    <w:rsid w:val="00703EE4"/>
    <w:rsid w:val="00797EFF"/>
    <w:rsid w:val="008875E8"/>
    <w:rsid w:val="0097631D"/>
    <w:rsid w:val="009A7E61"/>
    <w:rsid w:val="00A26BCF"/>
    <w:rsid w:val="00A46A27"/>
    <w:rsid w:val="00A605D8"/>
    <w:rsid w:val="00A7315B"/>
    <w:rsid w:val="00B1573C"/>
    <w:rsid w:val="00BA36A3"/>
    <w:rsid w:val="00C01D60"/>
    <w:rsid w:val="00C0462B"/>
    <w:rsid w:val="00C15116"/>
    <w:rsid w:val="00C44D97"/>
    <w:rsid w:val="00C56D36"/>
    <w:rsid w:val="00C73977"/>
    <w:rsid w:val="00C77AB8"/>
    <w:rsid w:val="00D16FF8"/>
    <w:rsid w:val="00D43FBC"/>
    <w:rsid w:val="00DE37DB"/>
    <w:rsid w:val="00DE749A"/>
    <w:rsid w:val="00E00FB1"/>
    <w:rsid w:val="00F04FDF"/>
    <w:rsid w:val="00F65E87"/>
    <w:rsid w:val="00FC1B79"/>
    <w:rsid w:val="05D7A70D"/>
    <w:rsid w:val="22CA5F63"/>
    <w:rsid w:val="22EFB28F"/>
    <w:rsid w:val="244C16DB"/>
    <w:rsid w:val="2BFE4576"/>
    <w:rsid w:val="31E8AB84"/>
    <w:rsid w:val="34C40595"/>
    <w:rsid w:val="3EADD680"/>
    <w:rsid w:val="3EFDD06A"/>
    <w:rsid w:val="41499BBF"/>
    <w:rsid w:val="5253827C"/>
    <w:rsid w:val="65A81512"/>
    <w:rsid w:val="73BFF6A8"/>
    <w:rsid w:val="7C8A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558372"/>
  <w15:chartTrackingRefBased/>
  <w15:docId w15:val="{30DEE8F3-BE15-42DE-AD15-F7211E4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SimplesTabela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Teste%20com%20perguntas%20de%20red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1D197AA644EB0A0021AB3EAB31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4D3AF-271C-4887-9A8A-C64741851BB0}"/>
      </w:docPartPr>
      <w:docPartBody>
        <w:p w:rsidR="000848E8" w:rsidRDefault="008F19A1">
          <w:pPr>
            <w:pStyle w:val="9D91D197AA644EB0A0021AB3EAB310E3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7CC59620FE914790B4A0EB40AA247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6DF44-7733-44FC-A56B-74C2E8AE3807}"/>
      </w:docPartPr>
      <w:docPartBody>
        <w:p w:rsidR="000848E8" w:rsidRDefault="008F19A1">
          <w:pPr>
            <w:pStyle w:val="7CC59620FE914790B4A0EB40AA2478DF"/>
          </w:pPr>
          <w:r w:rsidRPr="000C1415">
            <w:rPr>
              <w:lang w:bidi="pt-BR"/>
            </w:rPr>
            <w:t>Classe</w:t>
          </w:r>
        </w:p>
      </w:docPartBody>
    </w:docPart>
    <w:docPart>
      <w:docPartPr>
        <w:name w:val="E76B9819000F418F99FE5ED0C06D7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3EF04-E89E-4316-8821-05C67C4E0620}"/>
      </w:docPartPr>
      <w:docPartBody>
        <w:p w:rsidR="000848E8" w:rsidRDefault="008F19A1">
          <w:pPr>
            <w:pStyle w:val="E76B9819000F418F99FE5ED0C06D7786"/>
          </w:pPr>
          <w:r w:rsidRPr="000C1415">
            <w:rPr>
              <w:lang w:bidi="pt-BR"/>
            </w:rPr>
            <w:t>Período</w:t>
          </w:r>
        </w:p>
      </w:docPartBody>
    </w:docPart>
    <w:docPart>
      <w:docPartPr>
        <w:name w:val="47E026AED2E34C2193F3FE60D6F0E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6BAB3-EA63-4E97-AAE2-339722E41482}"/>
      </w:docPartPr>
      <w:docPartBody>
        <w:p w:rsidR="000848E8" w:rsidRDefault="008F19A1">
          <w:pPr>
            <w:pStyle w:val="47E026AED2E34C2193F3FE60D6F0E246"/>
          </w:pPr>
          <w:r w:rsidRPr="000C1415"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A1"/>
    <w:rsid w:val="000848E8"/>
    <w:rsid w:val="000F0DFD"/>
    <w:rsid w:val="008F19A1"/>
    <w:rsid w:val="00E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91D197AA644EB0A0021AB3EAB310E3">
    <w:name w:val="9D91D197AA644EB0A0021AB3EAB310E3"/>
  </w:style>
  <w:style w:type="paragraph" w:customStyle="1" w:styleId="7CC59620FE914790B4A0EB40AA2478DF">
    <w:name w:val="7CC59620FE914790B4A0EB40AA2478DF"/>
  </w:style>
  <w:style w:type="paragraph" w:customStyle="1" w:styleId="E76B9819000F418F99FE5ED0C06D7786">
    <w:name w:val="E76B9819000F418F99FE5ED0C06D7786"/>
  </w:style>
  <w:style w:type="paragraph" w:customStyle="1" w:styleId="47E026AED2E34C2193F3FE60D6F0E246">
    <w:name w:val="47E026AED2E34C2193F3FE60D6F0E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091F4-1730-4BC3-AAED-7A9283CE5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49429-0EB4-44DD-AFF9-209442A665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7F56E4-E64B-499C-9515-DA0A2FB3B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Teste com perguntas de redação</Template>
  <TotalTime>3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Lab5-Professor</dc:creator>
  <cp:lastModifiedBy>KEROLYNN DE ANDRADE SABATINI</cp:lastModifiedBy>
  <cp:revision>3</cp:revision>
  <dcterms:created xsi:type="dcterms:W3CDTF">2022-10-01T19:14:00Z</dcterms:created>
  <dcterms:modified xsi:type="dcterms:W3CDTF">2022-10-01T22:44:00Z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