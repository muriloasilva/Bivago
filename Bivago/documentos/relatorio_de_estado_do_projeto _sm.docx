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FF6519" w14:paraId="644B8D55" w14:textId="77777777" w:rsidTr="00202985">
        <w:trPr>
          <w:trHeight w:hRule="exact" w:val="1131"/>
        </w:trPr>
        <w:tc>
          <w:tcPr>
            <w:tcW w:w="2088" w:type="dxa"/>
            <w:vAlign w:val="bottom"/>
          </w:tcPr>
          <w:p w14:paraId="434A94AD" w14:textId="77777777" w:rsidR="008C4945" w:rsidRPr="00FF6519" w:rsidRDefault="00000000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2EA2C6015276498B85BBBD759101BA4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8-14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202985">
                  <w:t>14-08-2022</w:t>
                </w:r>
              </w:sdtContent>
            </w:sdt>
          </w:p>
        </w:tc>
        <w:tc>
          <w:tcPr>
            <w:tcW w:w="288" w:type="dxa"/>
            <w:vAlign w:val="bottom"/>
          </w:tcPr>
          <w:p w14:paraId="1F367A0E" w14:textId="77777777" w:rsidR="008C4945" w:rsidRPr="00FF6519" w:rsidRDefault="008C4945"/>
        </w:tc>
        <w:tc>
          <w:tcPr>
            <w:tcW w:w="8424" w:type="dxa"/>
            <w:vAlign w:val="bottom"/>
          </w:tcPr>
          <w:p w14:paraId="07F53053" w14:textId="77777777" w:rsidR="008C4945" w:rsidRPr="00FF6519" w:rsidRDefault="00000000">
            <w:pPr>
              <w:pStyle w:val="Ttulo"/>
            </w:pPr>
            <w:sdt>
              <w:sdtPr>
                <w:rPr>
                  <w:rFonts w:eastAsia="Courier New"/>
                  <w:noProof/>
                  <w:snapToGrid w:val="0"/>
                  <w:szCs w:val="24"/>
                </w:rPr>
                <w:alias w:val="Título"/>
                <w:tag w:val=""/>
                <w:id w:val="21604194"/>
                <w:placeholder>
                  <w:docPart w:val="31AF53D9E1B84B9D92871062E17DB70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EF350C" w:rsidRPr="00EF350C">
                  <w:rPr>
                    <w:rFonts w:eastAsia="Courier New"/>
                    <w:noProof/>
                    <w:snapToGrid w:val="0"/>
                    <w:szCs w:val="24"/>
                  </w:rPr>
                  <w:t>Relatório de Estado do Projeto</w:t>
                </w:r>
                <w:r w:rsidR="00202985">
                  <w:rPr>
                    <w:rFonts w:eastAsia="Courier New"/>
                    <w:noProof/>
                    <w:snapToGrid w:val="0"/>
                    <w:szCs w:val="24"/>
                  </w:rPr>
                  <w:t xml:space="preserve"> Scrum Master</w:t>
                </w:r>
              </w:sdtContent>
            </w:sdt>
          </w:p>
        </w:tc>
      </w:tr>
      <w:tr w:rsidR="008C4945" w:rsidRPr="00FF6519" w14:paraId="1A46F125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4179E406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7C2D9477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7BA594B5" w14:textId="77777777" w:rsidR="008C4945" w:rsidRPr="00FF6519" w:rsidRDefault="008C4945">
            <w:pPr>
              <w:rPr>
                <w:sz w:val="10"/>
              </w:rPr>
            </w:pPr>
          </w:p>
        </w:tc>
      </w:tr>
    </w:tbl>
    <w:p w14:paraId="2E9DE8FE" w14:textId="77777777" w:rsidR="008C4945" w:rsidRPr="00FF6519" w:rsidRDefault="00B2051E">
      <w:pPr>
        <w:pStyle w:val="Ttulo1"/>
      </w:pPr>
      <w:r w:rsidRPr="00FF6519">
        <w:t xml:space="preserve"> </w:t>
      </w:r>
      <w:r w:rsidR="00B35B01" w:rsidRPr="00FF6519">
        <w:rPr>
          <w:noProof/>
        </w:rPr>
        <w:t>Resumo do Projeto</w:t>
      </w:r>
    </w:p>
    <w:tbl>
      <w:tblPr>
        <w:tblStyle w:val="Tabelacomgrade"/>
        <w:tblW w:w="6476" w:type="pct"/>
        <w:tblInd w:w="-2278" w:type="dxa"/>
        <w:tblLook w:val="04E0" w:firstRow="1" w:lastRow="1" w:firstColumn="1" w:lastColumn="0" w:noHBand="0" w:noVBand="1"/>
        <w:tblDescription w:val="Project snapshot"/>
      </w:tblPr>
      <w:tblGrid>
        <w:gridCol w:w="2154"/>
        <w:gridCol w:w="1859"/>
        <w:gridCol w:w="2276"/>
        <w:gridCol w:w="2399"/>
        <w:gridCol w:w="1779"/>
      </w:tblGrid>
      <w:tr w:rsidR="00B35B01" w:rsidRPr="00FF6519" w14:paraId="32C16E54" w14:textId="77777777" w:rsidTr="00C7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tblHeader/>
        </w:trPr>
        <w:tc>
          <w:tcPr>
            <w:tcW w:w="1029" w:type="pct"/>
            <w:vAlign w:val="bottom"/>
          </w:tcPr>
          <w:p w14:paraId="7B0015DC" w14:textId="77777777" w:rsidR="00B35B01" w:rsidRPr="00FF6519" w:rsidRDefault="0020298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szCs w:val="24"/>
              </w:rPr>
              <w:t>Sprint</w:t>
            </w:r>
          </w:p>
        </w:tc>
        <w:tc>
          <w:tcPr>
            <w:tcW w:w="888" w:type="pct"/>
            <w:vAlign w:val="bottom"/>
          </w:tcPr>
          <w:p w14:paraId="4D53A4F6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% Completo</w:t>
            </w:r>
          </w:p>
        </w:tc>
        <w:tc>
          <w:tcPr>
            <w:tcW w:w="1087" w:type="pct"/>
            <w:vAlign w:val="bottom"/>
          </w:tcPr>
          <w:p w14:paraId="1CEC5DF1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Problemas</w:t>
            </w:r>
          </w:p>
        </w:tc>
        <w:tc>
          <w:tcPr>
            <w:tcW w:w="1146" w:type="pct"/>
            <w:vAlign w:val="bottom"/>
          </w:tcPr>
          <w:p w14:paraId="32DCA198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Data de Entrega</w:t>
            </w:r>
          </w:p>
        </w:tc>
        <w:tc>
          <w:tcPr>
            <w:tcW w:w="850" w:type="pct"/>
            <w:vAlign w:val="bottom"/>
          </w:tcPr>
          <w:p w14:paraId="55302327" w14:textId="77777777" w:rsidR="00B35B01" w:rsidRPr="00FF6519" w:rsidRDefault="0020298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Membro</w:t>
            </w:r>
          </w:p>
        </w:tc>
      </w:tr>
      <w:tr w:rsidR="008C4945" w:rsidRPr="00FF6519" w14:paraId="7D1C7E2A" w14:textId="77777777" w:rsidTr="00C70F55">
        <w:trPr>
          <w:trHeight w:val="428"/>
        </w:trPr>
        <w:tc>
          <w:tcPr>
            <w:tcW w:w="1029" w:type="pct"/>
          </w:tcPr>
          <w:p w14:paraId="41B25A37" w14:textId="5BB443F7" w:rsidR="008C4945" w:rsidRPr="00FF6519" w:rsidRDefault="00C70F55">
            <w:r>
              <w:t>Criar o Footer do site</w:t>
            </w:r>
          </w:p>
        </w:tc>
        <w:tc>
          <w:tcPr>
            <w:tcW w:w="888" w:type="pct"/>
          </w:tcPr>
          <w:p w14:paraId="723BD7AE" w14:textId="74F113BA" w:rsidR="008C4945" w:rsidRPr="00FF6519" w:rsidRDefault="00C70F55">
            <w:r>
              <w:t>90%</w:t>
            </w:r>
          </w:p>
        </w:tc>
        <w:tc>
          <w:tcPr>
            <w:tcW w:w="1087" w:type="pct"/>
          </w:tcPr>
          <w:p w14:paraId="7CCE1708" w14:textId="345C3525" w:rsidR="008C4945" w:rsidRPr="00FF6519" w:rsidRDefault="00C70F55">
            <w:r>
              <w:t>Único problema foi não ter aparecido a logo no footer</w:t>
            </w:r>
          </w:p>
        </w:tc>
        <w:tc>
          <w:tcPr>
            <w:tcW w:w="1146" w:type="pct"/>
          </w:tcPr>
          <w:p w14:paraId="0956929C" w14:textId="0C07801C" w:rsidR="008C4945" w:rsidRPr="00FF6519" w:rsidRDefault="00C70F55">
            <w:r>
              <w:t>30/09</w:t>
            </w:r>
          </w:p>
        </w:tc>
        <w:tc>
          <w:tcPr>
            <w:tcW w:w="850" w:type="pct"/>
          </w:tcPr>
          <w:p w14:paraId="59431228" w14:textId="46EDEC16" w:rsidR="008C4945" w:rsidRPr="00FF6519" w:rsidRDefault="00C70F55">
            <w:r>
              <w:t>Vitor</w:t>
            </w:r>
          </w:p>
        </w:tc>
      </w:tr>
      <w:tr w:rsidR="008C4945" w:rsidRPr="00FF6519" w14:paraId="28942432" w14:textId="77777777" w:rsidTr="00C70F55">
        <w:trPr>
          <w:trHeight w:val="446"/>
        </w:trPr>
        <w:tc>
          <w:tcPr>
            <w:tcW w:w="1029" w:type="pct"/>
          </w:tcPr>
          <w:p w14:paraId="49211834" w14:textId="2CCE03B5" w:rsidR="008C4945" w:rsidRPr="00FF6519" w:rsidRDefault="00C70F55">
            <w:r>
              <w:t>...</w:t>
            </w:r>
          </w:p>
        </w:tc>
        <w:tc>
          <w:tcPr>
            <w:tcW w:w="888" w:type="pct"/>
          </w:tcPr>
          <w:p w14:paraId="15AA61FA" w14:textId="68CD5D74" w:rsidR="008C4945" w:rsidRPr="00FF6519" w:rsidRDefault="00C70F55">
            <w:r>
              <w:t>0%</w:t>
            </w:r>
          </w:p>
        </w:tc>
        <w:tc>
          <w:tcPr>
            <w:tcW w:w="1087" w:type="pct"/>
          </w:tcPr>
          <w:p w14:paraId="447D7A8D" w14:textId="15D7A4F7" w:rsidR="008C4945" w:rsidRPr="00FF6519" w:rsidRDefault="00C70F55">
            <w:r>
              <w:t>Integrante não pussuí computador em casa portanto o scrum master não soube o que passar para este integrante</w:t>
            </w:r>
          </w:p>
        </w:tc>
        <w:tc>
          <w:tcPr>
            <w:tcW w:w="1146" w:type="pct"/>
          </w:tcPr>
          <w:p w14:paraId="1CD35F0C" w14:textId="2C42122B" w:rsidR="008C4945" w:rsidRPr="00FF6519" w:rsidRDefault="00C70F55">
            <w:r>
              <w:t>...</w:t>
            </w:r>
          </w:p>
        </w:tc>
        <w:tc>
          <w:tcPr>
            <w:tcW w:w="850" w:type="pct"/>
          </w:tcPr>
          <w:p w14:paraId="73F21171" w14:textId="060773EF" w:rsidR="008C4945" w:rsidRPr="00FF6519" w:rsidRDefault="00C70F55">
            <w:r>
              <w:t>Valter</w:t>
            </w:r>
          </w:p>
        </w:tc>
      </w:tr>
      <w:tr w:rsidR="008C4945" w:rsidRPr="00FF6519" w14:paraId="32072D9D" w14:textId="77777777" w:rsidTr="00C70F55">
        <w:trPr>
          <w:trHeight w:val="446"/>
        </w:trPr>
        <w:tc>
          <w:tcPr>
            <w:tcW w:w="1029" w:type="pct"/>
          </w:tcPr>
          <w:p w14:paraId="563D6DA7" w14:textId="4689A481" w:rsidR="008C4945" w:rsidRPr="00FF6519" w:rsidRDefault="00FE7401">
            <w:r>
              <w:t>Produzir o conteúdo do site</w:t>
            </w:r>
          </w:p>
        </w:tc>
        <w:tc>
          <w:tcPr>
            <w:tcW w:w="888" w:type="pct"/>
          </w:tcPr>
          <w:p w14:paraId="0DA47131" w14:textId="151A357E" w:rsidR="008C4945" w:rsidRPr="00FF6519" w:rsidRDefault="00FE7401">
            <w:r>
              <w:t>50%</w:t>
            </w:r>
          </w:p>
        </w:tc>
        <w:tc>
          <w:tcPr>
            <w:tcW w:w="1087" w:type="pct"/>
          </w:tcPr>
          <w:p w14:paraId="78973040" w14:textId="657E7024" w:rsidR="008C4945" w:rsidRPr="00FF6519" w:rsidRDefault="00FE7401">
            <w:r>
              <w:t>Teve problemas no suporte do seu companheiro nas tarefas que eles eram responsáveis</w:t>
            </w:r>
          </w:p>
        </w:tc>
        <w:tc>
          <w:tcPr>
            <w:tcW w:w="1146" w:type="pct"/>
          </w:tcPr>
          <w:p w14:paraId="5B230414" w14:textId="2B3789D1" w:rsidR="008C4945" w:rsidRPr="00FF6519" w:rsidRDefault="00FE7401">
            <w:r>
              <w:t>…</w:t>
            </w:r>
          </w:p>
        </w:tc>
        <w:tc>
          <w:tcPr>
            <w:tcW w:w="850" w:type="pct"/>
          </w:tcPr>
          <w:p w14:paraId="696064C8" w14:textId="4434D16A" w:rsidR="008C4945" w:rsidRPr="00FF6519" w:rsidRDefault="00C70F55">
            <w:r>
              <w:t>Kerolynn</w:t>
            </w:r>
          </w:p>
        </w:tc>
      </w:tr>
      <w:tr w:rsidR="008C4945" w:rsidRPr="00FF6519" w14:paraId="3E7B4952" w14:textId="77777777" w:rsidTr="00C70F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tcW w:w="1029" w:type="pct"/>
          </w:tcPr>
          <w:p w14:paraId="586DBB85" w14:textId="423FA644" w:rsidR="008C4945" w:rsidRPr="00FF6519" w:rsidRDefault="00C70F55">
            <w:r>
              <w:t>Ajudar a Kerolynn na criação do conteúdo</w:t>
            </w:r>
          </w:p>
        </w:tc>
        <w:tc>
          <w:tcPr>
            <w:tcW w:w="888" w:type="pct"/>
          </w:tcPr>
          <w:p w14:paraId="04BFD535" w14:textId="7FDB9143" w:rsidR="008C4945" w:rsidRPr="00FF6519" w:rsidRDefault="00C70F55">
            <w:r>
              <w:t>0%</w:t>
            </w:r>
          </w:p>
        </w:tc>
        <w:tc>
          <w:tcPr>
            <w:tcW w:w="1087" w:type="pct"/>
          </w:tcPr>
          <w:p w14:paraId="4E62F758" w14:textId="3B34580D" w:rsidR="008C4945" w:rsidRPr="00FF6519" w:rsidRDefault="00C70F55">
            <w:r>
              <w:t>Ele apenas pegou um pedaço de código sobre ToDoList e enviou como pasta compactada, mas nn fez nada além disso</w:t>
            </w:r>
          </w:p>
        </w:tc>
        <w:tc>
          <w:tcPr>
            <w:tcW w:w="1146" w:type="pct"/>
          </w:tcPr>
          <w:p w14:paraId="45B7C170" w14:textId="3EC9A345" w:rsidR="008C4945" w:rsidRPr="00FF6519" w:rsidRDefault="00C70F55">
            <w:r>
              <w:t>01/10</w:t>
            </w:r>
          </w:p>
        </w:tc>
        <w:tc>
          <w:tcPr>
            <w:tcW w:w="850" w:type="pct"/>
          </w:tcPr>
          <w:p w14:paraId="3584B0B1" w14:textId="4621DEDD" w:rsidR="008C4945" w:rsidRPr="00FF6519" w:rsidRDefault="00C70F55">
            <w:r>
              <w:t>Vinícius</w:t>
            </w:r>
          </w:p>
        </w:tc>
      </w:tr>
    </w:tbl>
    <w:p w14:paraId="2F36645C" w14:textId="77777777" w:rsidR="008C4945" w:rsidRPr="00FF6519" w:rsidRDefault="00B35B01">
      <w:pPr>
        <w:pStyle w:val="Ttulo1"/>
      </w:pPr>
      <w:r w:rsidRPr="00FF6519">
        <w:rPr>
          <w:bCs w:val="0"/>
          <w:noProof/>
          <w:szCs w:val="24"/>
        </w:rPr>
        <w:t>Resumo do Estado</w:t>
      </w:r>
    </w:p>
    <w:tbl>
      <w:tblPr>
        <w:tblW w:w="6406" w:type="pct"/>
        <w:tblInd w:w="-2273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0353"/>
      </w:tblGrid>
      <w:tr w:rsidR="008C4945" w:rsidRPr="00FF6519" w14:paraId="395426FE" w14:textId="77777777" w:rsidTr="00202985">
        <w:tc>
          <w:tcPr>
            <w:tcW w:w="10354" w:type="dxa"/>
          </w:tcPr>
          <w:p w14:paraId="54B4DB76" w14:textId="2AB7CC0E" w:rsidR="008C4945" w:rsidRPr="00FF6519" w:rsidRDefault="00C70F55">
            <w:pPr>
              <w:pStyle w:val="TextodaTabela"/>
            </w:pPr>
            <w:r>
              <w:t xml:space="preserve">Tivemos problemas com a sprint, não conseguimos acompanhar a sprint criada no inicio. Alguns integrantes realmente correram atrás de desenvolver o projeto, que foi o caso do Vitor e da Kerolynn. No caso do Valter, ele chegou a se desponibilizar a fazer </w:t>
            </w:r>
            <w:proofErr w:type="gramStart"/>
            <w:r>
              <w:t>algo</w:t>
            </w:r>
            <w:proofErr w:type="gramEnd"/>
            <w:r>
              <w:t xml:space="preserve"> porém como ele não possuí um computador e esse projeto é interalmente prático, não havia nada que eu podia passar para ele fazer</w:t>
            </w:r>
            <w:r w:rsidR="00FE7401">
              <w:t>, consequentemente não tinha como ele responder relatório de estado dele</w:t>
            </w:r>
            <w:r w:rsidR="00B86EF9">
              <w:t xml:space="preserve">. O vinícius chegou a fazer um código mas era apenas o To Do List que fizemos em sala e ele não adaptou nada, nem integrou algo no código para que fosse possível chamá-lo de “conteúdo”, fora que não houve comunicação entre ele e a Kerolynn, os dois estavam responsáveis pela mesma parte. Também assumo minha responsabilidade, pois eu poderia ter cobrado mais no início do período que foi posto para realizarmos o projeto, mas mesmo assim consegui fazer a minha parte, que era a Navbar (tive dificuldades para trocar a imagem, pois não sabia salvar outra imagem como “svg”, e também não consegui fazer a quebra de </w:t>
            </w:r>
            <w:r w:rsidR="00B86EF9">
              <w:lastRenderedPageBreak/>
              <w:t xml:space="preserve">linhas), também acabei fazendo o CRUD do site, mesmo não endo conexão entre </w:t>
            </w:r>
            <w:proofErr w:type="spellStart"/>
            <w:r w:rsidR="00B86EF9">
              <w:t>Front</w:t>
            </w:r>
            <w:proofErr w:type="spellEnd"/>
            <w:r w:rsidR="00B86EF9">
              <w:t xml:space="preserve"> e </w:t>
            </w:r>
            <w:proofErr w:type="spellStart"/>
            <w:r w:rsidR="00B86EF9">
              <w:t>Back</w:t>
            </w:r>
            <w:proofErr w:type="spellEnd"/>
            <w:r w:rsidR="00B86EF9">
              <w:t>.</w:t>
            </w:r>
            <w:r w:rsidR="00FE7401">
              <w:t xml:space="preserve"> NO caso da </w:t>
            </w:r>
            <w:proofErr w:type="spellStart"/>
            <w:r w:rsidR="00FE7401">
              <w:t>Kerolynn</w:t>
            </w:r>
            <w:proofErr w:type="spellEnd"/>
            <w:r w:rsidR="00FE7401">
              <w:t xml:space="preserve">, como ela teve dificuldades de comunicação com o seu companheiro para trabalhar na parte que eles eram responsáveis, ela se comunicou bastante </w:t>
            </w:r>
            <w:proofErr w:type="gramStart"/>
            <w:r w:rsidR="00FE7401">
              <w:t>comigo</w:t>
            </w:r>
            <w:proofErr w:type="gramEnd"/>
            <w:r w:rsidR="00FE7401">
              <w:t xml:space="preserve"> porém não conseguimos criar um código que funcionasse ou que se encaixava no nosso, porém ela continuou tentando mesmo assim.</w:t>
            </w:r>
          </w:p>
        </w:tc>
      </w:tr>
    </w:tbl>
    <w:p w14:paraId="6C68B20A" w14:textId="77777777" w:rsidR="008C4945" w:rsidRDefault="008C4945"/>
    <w:p w14:paraId="07832CB0" w14:textId="77777777" w:rsidR="00202985" w:rsidRPr="00FF6519" w:rsidRDefault="00202985"/>
    <w:sectPr w:rsidR="00202985" w:rsidRPr="00FF6519" w:rsidSect="008C3FB6">
      <w:headerReference w:type="default" r:id="rId11"/>
      <w:footerReference w:type="default" r:id="rId12"/>
      <w:footerReference w:type="first" r:id="rId13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12EF" w14:textId="77777777" w:rsidR="006A7B6E" w:rsidRDefault="006A7B6E">
      <w:pPr>
        <w:spacing w:after="0" w:line="240" w:lineRule="auto"/>
      </w:pPr>
      <w:r>
        <w:separator/>
      </w:r>
    </w:p>
    <w:p w14:paraId="7CD53137" w14:textId="77777777" w:rsidR="006A7B6E" w:rsidRDefault="006A7B6E"/>
  </w:endnote>
  <w:endnote w:type="continuationSeparator" w:id="0">
    <w:p w14:paraId="0D4B6162" w14:textId="77777777" w:rsidR="006A7B6E" w:rsidRDefault="006A7B6E">
      <w:pPr>
        <w:spacing w:after="0" w:line="240" w:lineRule="auto"/>
      </w:pPr>
      <w:r>
        <w:continuationSeparator/>
      </w:r>
    </w:p>
    <w:p w14:paraId="1FE3A998" w14:textId="77777777" w:rsidR="006A7B6E" w:rsidRDefault="006A7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 w14:paraId="254EC824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047F5E3C" w14:textId="77777777"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14:paraId="5A60C439" w14:textId="77777777"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1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277"/>
    </w:tblGrid>
    <w:tr w:rsidR="00202985" w14:paraId="2F25484F" w14:textId="77777777" w:rsidTr="00202985">
      <w:tc>
        <w:tcPr>
          <w:tcW w:w="277" w:type="dxa"/>
        </w:tcPr>
        <w:p w14:paraId="4560D702" w14:textId="77777777" w:rsidR="00202985" w:rsidRPr="00252A5C" w:rsidRDefault="00202985">
          <w:pPr>
            <w:pStyle w:val="Rodap"/>
            <w:rPr>
              <w:lang w:val="pt-BR"/>
            </w:rPr>
          </w:pPr>
        </w:p>
      </w:tc>
    </w:tr>
    <w:tr w:rsidR="00202985" w14:paraId="606D4EE1" w14:textId="77777777" w:rsidTr="00202985">
      <w:trPr>
        <w:trHeight w:hRule="exact" w:val="86"/>
      </w:trPr>
      <w:tc>
        <w:tcPr>
          <w:tcW w:w="277" w:type="dxa"/>
        </w:tcPr>
        <w:p w14:paraId="4453DDB5" w14:textId="77777777" w:rsidR="00202985" w:rsidRDefault="00202985">
          <w:pPr>
            <w:pStyle w:val="Rodap"/>
            <w:rPr>
              <w:sz w:val="10"/>
              <w:szCs w:val="10"/>
            </w:rPr>
          </w:pPr>
        </w:p>
      </w:tc>
    </w:tr>
  </w:tbl>
  <w:p w14:paraId="5C77FDAE" w14:textId="77777777"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5F09" w14:textId="77777777" w:rsidR="006A7B6E" w:rsidRDefault="006A7B6E">
      <w:pPr>
        <w:spacing w:after="0" w:line="240" w:lineRule="auto"/>
      </w:pPr>
      <w:r>
        <w:separator/>
      </w:r>
    </w:p>
    <w:p w14:paraId="260787A8" w14:textId="77777777" w:rsidR="006A7B6E" w:rsidRDefault="006A7B6E"/>
  </w:footnote>
  <w:footnote w:type="continuationSeparator" w:id="0">
    <w:p w14:paraId="3BB0C0A6" w14:textId="77777777" w:rsidR="006A7B6E" w:rsidRDefault="006A7B6E">
      <w:pPr>
        <w:spacing w:after="0" w:line="240" w:lineRule="auto"/>
      </w:pPr>
      <w:r>
        <w:continuationSeparator/>
      </w:r>
    </w:p>
    <w:p w14:paraId="06DB6C70" w14:textId="77777777" w:rsidR="006A7B6E" w:rsidRDefault="006A7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 w14:paraId="2106FBBD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31AF53D9E1B84B9D92871062E17DB7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8-14T00:00:00Z">
            <w:dateFormat w:val="MM.d.yyyy"/>
            <w:lid w:val="en-US"/>
            <w:storeMappedDataAs w:val="dateTime"/>
            <w:calendar w:val="gregorian"/>
          </w:date>
        </w:sdtPr>
        <w:sdtContent>
          <w:tc>
            <w:tcPr>
              <w:tcW w:w="2088" w:type="dxa"/>
              <w:vAlign w:val="bottom"/>
            </w:tcPr>
            <w:p w14:paraId="6014F996" w14:textId="77777777" w:rsidR="008C4945" w:rsidRDefault="00202985">
              <w:pPr>
                <w:pStyle w:val="Data"/>
              </w:pPr>
              <w:r>
                <w:rPr>
                  <w:lang w:val="en-US"/>
                </w:rPr>
                <w:t>08.14.2022</w:t>
              </w:r>
            </w:p>
          </w:tc>
        </w:sdtContent>
      </w:sdt>
      <w:tc>
        <w:tcPr>
          <w:tcW w:w="288" w:type="dxa"/>
          <w:vAlign w:val="bottom"/>
        </w:tcPr>
        <w:p w14:paraId="1FB7E475" w14:textId="77777777" w:rsidR="008C4945" w:rsidRDefault="008C4945"/>
      </w:tc>
      <w:tc>
        <w:tcPr>
          <w:tcW w:w="5544" w:type="dxa"/>
          <w:vAlign w:val="bottom"/>
        </w:tcPr>
        <w:p w14:paraId="6CC424BB" w14:textId="77777777" w:rsidR="008C4945" w:rsidRPr="00B2051E" w:rsidRDefault="00000000">
          <w:pPr>
            <w:pStyle w:val="Ttulo"/>
            <w:rPr>
              <w:lang w:val="pt-BR"/>
            </w:rPr>
          </w:pPr>
          <w:sdt>
            <w:sdtPr>
              <w:alias w:val="Title"/>
              <w:tag w:val=""/>
              <w:id w:val="534769955"/>
              <w:placeholder>
                <w:docPart w:val="427F7004BC904417949660AB21C000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02985">
                <w:t>Relatório de Estado do Projeto Scrum Master</w:t>
              </w:r>
            </w:sdtContent>
          </w:sdt>
        </w:p>
      </w:tc>
      <w:tc>
        <w:tcPr>
          <w:tcW w:w="2880" w:type="dxa"/>
          <w:vAlign w:val="bottom"/>
        </w:tcPr>
        <w:p w14:paraId="3BC21E08" w14:textId="77777777"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 w14:paraId="77D050AC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23F44B8B" w14:textId="77777777"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14:paraId="6E02CAB7" w14:textId="77777777"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7C27C9A9" w14:textId="77777777"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D7049EA" w14:textId="77777777" w:rsidR="008C4945" w:rsidRDefault="008C4945">
          <w:pPr>
            <w:rPr>
              <w:sz w:val="10"/>
            </w:rPr>
          </w:pPr>
        </w:p>
      </w:tc>
    </w:tr>
  </w:tbl>
  <w:p w14:paraId="0DB3DF4F" w14:textId="77777777"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5"/>
    <w:rsid w:val="00034E09"/>
    <w:rsid w:val="0006398D"/>
    <w:rsid w:val="00105093"/>
    <w:rsid w:val="00125CD0"/>
    <w:rsid w:val="001370CC"/>
    <w:rsid w:val="001B5C43"/>
    <w:rsid w:val="00202985"/>
    <w:rsid w:val="00252A5C"/>
    <w:rsid w:val="00256264"/>
    <w:rsid w:val="003E261B"/>
    <w:rsid w:val="005343BF"/>
    <w:rsid w:val="005D1771"/>
    <w:rsid w:val="005D2C87"/>
    <w:rsid w:val="005E5D80"/>
    <w:rsid w:val="006808FC"/>
    <w:rsid w:val="006A7B6E"/>
    <w:rsid w:val="00747FBC"/>
    <w:rsid w:val="008B4443"/>
    <w:rsid w:val="008C3FB6"/>
    <w:rsid w:val="008C4945"/>
    <w:rsid w:val="00A600F1"/>
    <w:rsid w:val="00B2051E"/>
    <w:rsid w:val="00B35B01"/>
    <w:rsid w:val="00B86EF9"/>
    <w:rsid w:val="00C150A4"/>
    <w:rsid w:val="00C67490"/>
    <w:rsid w:val="00C70F55"/>
    <w:rsid w:val="00D71845"/>
    <w:rsid w:val="00ED3400"/>
    <w:rsid w:val="00EF350C"/>
    <w:rsid w:val="00F5619A"/>
    <w:rsid w:val="00FE7401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D2F63"/>
  <w15:docId w15:val="{E18BCCB5-6EC5-4337-9331-3C2F041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A2C6015276498B85BBBD759101BA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D7564-8ABA-4A4D-BBF0-2A93734DE59B}"/>
      </w:docPartPr>
      <w:docPartBody>
        <w:p w:rsidR="004F70AD" w:rsidRDefault="0095548A">
          <w:pPr>
            <w:pStyle w:val="2EA2C6015276498B85BBBD759101BA43"/>
          </w:pPr>
          <w:r w:rsidRPr="00FF6519">
            <w:t>[Data]</w:t>
          </w:r>
        </w:p>
      </w:docPartBody>
    </w:docPart>
    <w:docPart>
      <w:docPartPr>
        <w:name w:val="31AF53D9E1B84B9D92871062E17DB7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13DAF-FDF6-412F-8C32-6E2A97F954B0}"/>
      </w:docPartPr>
      <w:docPartBody>
        <w:p w:rsidR="004F70AD" w:rsidRDefault="0095548A">
          <w:pPr>
            <w:pStyle w:val="31AF53D9E1B84B9D92871062E17DB704"/>
          </w:pPr>
          <w:r>
            <w:t>Project Status Report</w:t>
          </w:r>
        </w:p>
      </w:docPartBody>
    </w:docPart>
    <w:docPart>
      <w:docPartPr>
        <w:name w:val="427F7004BC904417949660AB21C00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56B7F-1763-4F92-9735-139CDE8A45E0}"/>
      </w:docPartPr>
      <w:docPartBody>
        <w:p w:rsidR="004F70AD" w:rsidRDefault="0095548A">
          <w:pPr>
            <w:pStyle w:val="427F7004BC904417949660AB21C00068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8A"/>
    <w:rsid w:val="004F70AD"/>
    <w:rsid w:val="00744148"/>
    <w:rsid w:val="0095548A"/>
    <w:rsid w:val="00E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A2C6015276498B85BBBD759101BA43">
    <w:name w:val="2EA2C6015276498B85BBBD759101BA43"/>
  </w:style>
  <w:style w:type="paragraph" w:customStyle="1" w:styleId="31AF53D9E1B84B9D92871062E17DB704">
    <w:name w:val="31AF53D9E1B84B9D92871062E17DB704"/>
  </w:style>
  <w:style w:type="paragraph" w:customStyle="1" w:styleId="427F7004BC904417949660AB21C00068">
    <w:name w:val="427F7004BC904417949660AB21C00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2022-08-14T00:00:00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B7063-BDDA-42C0-8728-22FA19FDCE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6405A-A851-420F-8F56-4DA106818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28BBEE-CB14-4129-8AC4-28CD3B8623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9E4FFA-2E56-46A3-B93E-FAFDE5F9F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</Template>
  <TotalTime>34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Relatório de Estado do Projeto Scrum Master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Estado do Projeto Scrum Master</dc:title>
  <dc:creator>Lab5-Professor</dc:creator>
  <cp:keywords/>
  <cp:lastModifiedBy>Usuario</cp:lastModifiedBy>
  <cp:revision>3</cp:revision>
  <dcterms:created xsi:type="dcterms:W3CDTF">2022-08-10T22:35:00Z</dcterms:created>
  <dcterms:modified xsi:type="dcterms:W3CDTF">2022-10-02T01:48:00Z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  <property fmtid="{D5CDD505-2E9C-101B-9397-08002B2CF9AE}" pid="3" name="ContentTypeId">
    <vt:lpwstr>0x0101002A39D32BAE7412419F6D6E029EB11EE1</vt:lpwstr>
  </property>
</Properties>
</file>