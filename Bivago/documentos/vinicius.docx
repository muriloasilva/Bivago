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B61D" w14:textId="77777777" w:rsidR="00D16FF8" w:rsidRPr="000C1415" w:rsidRDefault="002A7991">
      <w:pPr>
        <w:pStyle w:val="Ttulo1"/>
        <w:rPr>
          <w:lang w:val="pt-BR"/>
        </w:rPr>
      </w:pPr>
      <w:r>
        <w:rPr>
          <w:lang w:val="pt-BR"/>
        </w:rPr>
        <w:t>Relatório de estado do projeto: Membros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397"/>
        <w:gridCol w:w="3091"/>
        <w:gridCol w:w="1073"/>
        <w:gridCol w:w="3444"/>
      </w:tblGrid>
      <w:tr w:rsidR="00D16FF8" w:rsidRPr="000C1415" w14:paraId="544B8C99" w14:textId="77777777" w:rsidTr="244C16DB">
        <w:trPr>
          <w:jc w:val="center"/>
        </w:trPr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sdt>
            <w:sdtPr>
              <w:rPr>
                <w:lang w:val="pt-BR"/>
              </w:rPr>
              <w:alias w:val="Nome:"/>
              <w:tag w:val="Nome:"/>
              <w:id w:val="1974629918"/>
              <w:placeholder>
                <w:docPart w:val="9D91D197AA644EB0A0021AB3EAB310E3"/>
              </w:placeholder>
              <w:temporary/>
              <w:showingPlcHdr/>
              <w15:appearance w15:val="hidden"/>
            </w:sdtPr>
            <w:sdtEndPr/>
            <w:sdtContent>
              <w:p w14:paraId="1E609B84" w14:textId="77777777" w:rsidR="00F65E87" w:rsidRPr="000C1415" w:rsidRDefault="00A26BCF" w:rsidP="00A26BCF">
                <w:pPr>
                  <w:pStyle w:val="Ttulo2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Nome</w:t>
                </w:r>
              </w:p>
            </w:sdtContent>
          </w:sdt>
          <w:p w14:paraId="4871716A" w14:textId="77777777" w:rsidR="244C16DB" w:rsidRDefault="244C16DB"/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14:paraId="4DE72E8F" w14:textId="0E4B9A02" w:rsidR="00D16FF8" w:rsidRPr="000C1415" w:rsidRDefault="005A691E" w:rsidP="004B4ED7">
            <w:pPr>
              <w:rPr>
                <w:lang w:val="pt-BR"/>
              </w:rPr>
            </w:pPr>
            <w:r>
              <w:rPr>
                <w:lang w:val="pt-BR"/>
              </w:rPr>
              <w:t>Vinícius</w:t>
            </w:r>
          </w:p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14:paraId="671FE9FF" w14:textId="77777777" w:rsidR="00D16FF8" w:rsidRPr="000C1415" w:rsidRDefault="00F71028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Classe:"/>
                <w:tag w:val="Classe:"/>
                <w:id w:val="-1230386364"/>
                <w:placeholder>
                  <w:docPart w:val="7CC59620FE914790B4A0EB40AA2478DF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0C1415">
                  <w:rPr>
                    <w:lang w:val="pt-BR" w:bidi="pt-BR"/>
                  </w:rPr>
                  <w:t>Classe</w:t>
                </w:r>
              </w:sdtContent>
            </w:sdt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14:paraId="36C4AF8E" w14:textId="7C6E3BE7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3° ETIM Informática</w:t>
            </w:r>
          </w:p>
        </w:tc>
      </w:tr>
      <w:tr w:rsidR="00D16FF8" w:rsidRPr="000C1415" w14:paraId="01407E5B" w14:textId="77777777" w:rsidTr="244C16DB">
        <w:trPr>
          <w:jc w:val="center"/>
        </w:trPr>
        <w:tc>
          <w:tcPr>
            <w:tcW w:w="1435" w:type="dxa"/>
            <w:tcBorders>
              <w:top w:val="single" w:sz="12" w:space="0" w:color="7F7F7F" w:themeColor="text1" w:themeTint="80"/>
            </w:tcBorders>
          </w:tcPr>
          <w:p w14:paraId="2EC9076A" w14:textId="77777777" w:rsidR="00D16FF8" w:rsidRPr="000C1415" w:rsidRDefault="002A7991" w:rsidP="00A26BCF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3240" w:type="dxa"/>
            <w:tcBorders>
              <w:top w:val="single" w:sz="12" w:space="0" w:color="7F7F7F" w:themeColor="text1" w:themeTint="80"/>
            </w:tcBorders>
          </w:tcPr>
          <w:p w14:paraId="78439ACA" w14:textId="63CBF254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Murilo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</w:tcPr>
          <w:p w14:paraId="2D20BAA9" w14:textId="77777777" w:rsidR="00D16FF8" w:rsidRPr="000C1415" w:rsidRDefault="00F71028" w:rsidP="00A26BCF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alias w:val="Período:"/>
                <w:tag w:val="Período:"/>
                <w:id w:val="-443624008"/>
                <w:placeholder>
                  <w:docPart w:val="E76B9819000F418F99FE5ED0C06D7786"/>
                </w:placeholder>
                <w:temporary/>
                <w:showingPlcHdr/>
                <w15:appearance w15:val="hidden"/>
              </w:sdtPr>
              <w:sdtEndPr/>
              <w:sdtContent>
                <w:r w:rsidR="00A26BCF" w:rsidRPr="000C1415">
                  <w:rPr>
                    <w:lang w:val="pt-BR" w:bidi="pt-BR"/>
                  </w:rPr>
                  <w:t>Período</w:t>
                </w:r>
              </w:sdtContent>
            </w:sdt>
          </w:p>
        </w:tc>
        <w:tc>
          <w:tcPr>
            <w:tcW w:w="3595" w:type="dxa"/>
            <w:tcBorders>
              <w:top w:val="single" w:sz="12" w:space="0" w:color="7F7F7F" w:themeColor="text1" w:themeTint="80"/>
            </w:tcBorders>
          </w:tcPr>
          <w:p w14:paraId="0D3B329E" w14:textId="71E0EF6D" w:rsidR="00D16FF8" w:rsidRPr="000C1415" w:rsidRDefault="00331118" w:rsidP="004B4ED7">
            <w:pPr>
              <w:rPr>
                <w:lang w:val="pt-BR"/>
              </w:rPr>
            </w:pPr>
            <w:r>
              <w:rPr>
                <w:lang w:val="pt-BR"/>
              </w:rPr>
              <w:t>Integral</w:t>
            </w:r>
          </w:p>
        </w:tc>
      </w:tr>
    </w:tbl>
    <w:tbl>
      <w:tblPr>
        <w:tblStyle w:val="TabeladeGradeClara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A primeira tabela tem informações do teste, incluindo instrutor, nome, classe e período. A segunda tabela tem a data"/>
      </w:tblPr>
      <w:tblGrid>
        <w:gridCol w:w="1401"/>
        <w:gridCol w:w="7604"/>
      </w:tblGrid>
      <w:tr w:rsidR="004B4ED7" w:rsidRPr="000C1415" w14:paraId="45D0A8FB" w14:textId="77777777" w:rsidTr="244C16DB">
        <w:trPr>
          <w:jc w:val="center"/>
        </w:trPr>
        <w:sdt>
          <w:sdtPr>
            <w:rPr>
              <w:lang w:val="pt-BR"/>
            </w:rPr>
            <w:alias w:val="Data:"/>
            <w:tag w:val="Data:"/>
            <w:id w:val="-155149727"/>
            <w:placeholder>
              <w:docPart w:val="47E026AED2E34C2193F3FE60D6F0E24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5" w:type="dxa"/>
              </w:tcPr>
              <w:p w14:paraId="51A59785" w14:textId="77777777" w:rsidR="004B4ED7" w:rsidRPr="000C1415" w:rsidRDefault="00A26BCF" w:rsidP="00F65E87">
                <w:pPr>
                  <w:pStyle w:val="Ttulo2"/>
                  <w:spacing w:after="120" w:line="276" w:lineRule="auto"/>
                  <w:outlineLvl w:val="1"/>
                  <w:rPr>
                    <w:lang w:val="pt-BR"/>
                  </w:rPr>
                </w:pPr>
                <w:r w:rsidRPr="000C1415">
                  <w:rPr>
                    <w:lang w:val="pt-BR" w:bidi="pt-BR"/>
                  </w:rPr>
                  <w:t>Data</w:t>
                </w:r>
              </w:p>
            </w:tc>
          </w:sdtContent>
        </w:sdt>
        <w:tc>
          <w:tcPr>
            <w:tcW w:w="7915" w:type="dxa"/>
          </w:tcPr>
          <w:p w14:paraId="00A0C781" w14:textId="7A66F82D" w:rsidR="004B4ED7" w:rsidRPr="000C1415" w:rsidRDefault="00331118" w:rsidP="00F65E87">
            <w:pPr>
              <w:spacing w:after="120" w:line="276" w:lineRule="auto"/>
              <w:rPr>
                <w:lang w:val="pt-BR"/>
              </w:rPr>
            </w:pPr>
            <w:r>
              <w:rPr>
                <w:lang w:val="pt-BR"/>
              </w:rPr>
              <w:t>01/10/22</w:t>
            </w:r>
          </w:p>
        </w:tc>
      </w:tr>
    </w:tbl>
    <w:p w14:paraId="672A6659" w14:textId="77777777" w:rsidR="00D16FF8" w:rsidRDefault="00D16FF8">
      <w:pPr>
        <w:pStyle w:val="Instrues"/>
        <w:rPr>
          <w:lang w:val="pt-BR"/>
        </w:rPr>
      </w:pPr>
    </w:p>
    <w:p w14:paraId="0A37501D" w14:textId="021849F6" w:rsidR="002A7991" w:rsidRPr="00A7315B" w:rsidRDefault="002A7991">
      <w:pPr>
        <w:pStyle w:val="Instrues"/>
        <w:rPr>
          <w:i w:val="0"/>
          <w:iCs w:val="0"/>
          <w:color w:val="000000" w:themeColor="text1"/>
          <w:lang w:val="pt-BR"/>
        </w:rPr>
      </w:pPr>
    </w:p>
    <w:p w14:paraId="4BF5A248" w14:textId="5B4BC876" w:rsidR="00D16FF8" w:rsidRDefault="002A7991" w:rsidP="002A7991">
      <w:pPr>
        <w:pStyle w:val="Ttulo3"/>
        <w:rPr>
          <w:lang w:val="pt-BR"/>
        </w:rPr>
      </w:pPr>
      <w:r w:rsidRPr="244C16DB">
        <w:rPr>
          <w:lang w:val="pt-BR"/>
        </w:rPr>
        <w:t>Qual Sprint(s) este trabalhando no período deste relatório? Descreva-a(s)</w:t>
      </w:r>
    </w:p>
    <w:p w14:paraId="05564949" w14:textId="2DC6886E" w:rsidR="00331118" w:rsidRPr="00331118" w:rsidRDefault="00331118" w:rsidP="00331118">
      <w:pPr>
        <w:rPr>
          <w:lang w:val="pt-BR"/>
        </w:rPr>
      </w:pPr>
      <w:r>
        <w:rPr>
          <w:lang w:val="pt-BR"/>
        </w:rPr>
        <w:t>-</w:t>
      </w:r>
      <w:r w:rsidR="00C0462B">
        <w:rPr>
          <w:lang w:val="pt-BR"/>
        </w:rPr>
        <w:t xml:space="preserve"> </w:t>
      </w:r>
      <w:r w:rsidR="00BA36A3">
        <w:rPr>
          <w:lang w:val="pt-BR"/>
        </w:rPr>
        <w:t>Conteúdo do site.</w:t>
      </w:r>
    </w:p>
    <w:p w14:paraId="7E0E2087" w14:textId="253EF314" w:rsidR="00D16FF8" w:rsidRDefault="002A7991" w:rsidP="00703EE4">
      <w:pPr>
        <w:pStyle w:val="Ttulo3"/>
        <w:rPr>
          <w:lang w:val="pt-BR"/>
        </w:rPr>
      </w:pPr>
      <w:r w:rsidRPr="244C16DB">
        <w:rPr>
          <w:lang w:val="pt-BR"/>
        </w:rPr>
        <w:t>Você teve alguma dificuldade na entrega da(s) Sprints(s)?</w:t>
      </w:r>
    </w:p>
    <w:p w14:paraId="21DF59A5" w14:textId="4A8B1BAF" w:rsidR="00331118" w:rsidRPr="00331118" w:rsidRDefault="00331118" w:rsidP="00331118">
      <w:pPr>
        <w:rPr>
          <w:lang w:val="pt-BR"/>
        </w:rPr>
      </w:pPr>
      <w:r>
        <w:rPr>
          <w:lang w:val="pt-BR"/>
        </w:rPr>
        <w:t>-</w:t>
      </w:r>
      <w:r w:rsidR="00C15116">
        <w:rPr>
          <w:lang w:val="pt-BR"/>
        </w:rPr>
        <w:t xml:space="preserve"> </w:t>
      </w:r>
      <w:r w:rsidR="00BA36A3">
        <w:rPr>
          <w:lang w:val="pt-BR"/>
        </w:rPr>
        <w:t>Dificuldades grandes não, apenas algumas dúvidas.</w:t>
      </w:r>
    </w:p>
    <w:p w14:paraId="7F3580E7" w14:textId="6CF7B1E2" w:rsidR="00152BD3" w:rsidRDefault="002A7991" w:rsidP="00152BD3">
      <w:pPr>
        <w:pStyle w:val="Ttulo3"/>
        <w:rPr>
          <w:lang w:val="pt-BR"/>
        </w:rPr>
      </w:pPr>
      <w:r w:rsidRPr="244C16DB">
        <w:rPr>
          <w:lang w:val="pt-BR"/>
        </w:rPr>
        <w:t>Caso você tenha tido alguma dificuldade, você recebeu orientação de seu Scrum Master?</w:t>
      </w:r>
    </w:p>
    <w:p w14:paraId="75700C95" w14:textId="3116BB97" w:rsidR="00331118" w:rsidRPr="00331118" w:rsidRDefault="00331118" w:rsidP="00331118">
      <w:pPr>
        <w:rPr>
          <w:lang w:val="pt-BR"/>
        </w:rPr>
      </w:pPr>
      <w:r>
        <w:rPr>
          <w:lang w:val="pt-BR"/>
        </w:rPr>
        <w:t>-</w:t>
      </w:r>
      <w:r w:rsidR="00C01D60">
        <w:rPr>
          <w:lang w:val="pt-BR"/>
        </w:rPr>
        <w:t xml:space="preserve"> O Scrum Master tirou todas as minhas dúvidas.</w:t>
      </w:r>
    </w:p>
    <w:p w14:paraId="39ED10FE" w14:textId="6AA03673" w:rsidR="244C16DB" w:rsidRDefault="244C16DB" w:rsidP="244C16DB">
      <w:pPr>
        <w:rPr>
          <w:lang w:val="pt-BR"/>
        </w:rPr>
      </w:pPr>
    </w:p>
    <w:sectPr w:rsidR="244C16DB" w:rsidSect="000C1415">
      <w:footerReference w:type="default" r:id="rId10"/>
      <w:pgSz w:w="11906" w:h="16838" w:code="9"/>
      <w:pgMar w:top="1440" w:right="1512" w:bottom="1440" w:left="151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0B3B6" w14:textId="77777777" w:rsidR="000210DD" w:rsidRDefault="000210DD">
      <w:pPr>
        <w:spacing w:before="0" w:after="0" w:line="240" w:lineRule="auto"/>
      </w:pPr>
      <w:r>
        <w:separator/>
      </w:r>
    </w:p>
  </w:endnote>
  <w:endnote w:type="continuationSeparator" w:id="0">
    <w:p w14:paraId="71171781" w14:textId="77777777" w:rsidR="000210DD" w:rsidRDefault="000210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660DF" w14:textId="77777777" w:rsidR="00D16FF8" w:rsidRDefault="004B4ED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C1415">
      <w:rPr>
        <w:noProof/>
        <w:lang w:val="pt-BR" w:bidi="pt-BR"/>
      </w:rPr>
      <w:t>0</w:t>
    </w:r>
    <w:r>
      <w:rPr>
        <w:lang w:val="pt-BR" w:bidi="pt-BR"/>
      </w:rPr>
      <w:fldChar w:fldCharType="end"/>
    </w:r>
    <w:r>
      <w:rPr>
        <w:lang w:val="pt-BR" w:bidi="pt-BR"/>
      </w:rPr>
      <w:t xml:space="preserve"> de </w:t>
    </w:r>
    <w:r w:rsidR="00F71028">
      <w:fldChar w:fldCharType="begin"/>
    </w:r>
    <w:r w:rsidR="00F71028">
      <w:instrText>NUMPAGES  \* Arabic  \* MERGEFORMAT</w:instrText>
    </w:r>
    <w:r w:rsidR="00F71028">
      <w:fldChar w:fldCharType="separate"/>
    </w:r>
    <w:r w:rsidR="000C1415" w:rsidRPr="000C1415">
      <w:rPr>
        <w:noProof/>
        <w:lang w:val="pt-BR" w:bidi="pt-BR"/>
      </w:rPr>
      <w:t>1</w:t>
    </w:r>
    <w:r w:rsidR="00F71028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60B21" w14:textId="77777777" w:rsidR="000210DD" w:rsidRDefault="000210DD">
      <w:pPr>
        <w:spacing w:before="0" w:after="0" w:line="240" w:lineRule="auto"/>
      </w:pPr>
      <w:r>
        <w:separator/>
      </w:r>
    </w:p>
  </w:footnote>
  <w:footnote w:type="continuationSeparator" w:id="0">
    <w:p w14:paraId="46B6760B" w14:textId="77777777" w:rsidR="000210DD" w:rsidRDefault="000210D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456A7C"/>
    <w:multiLevelType w:val="hybridMultilevel"/>
    <w:tmpl w:val="801C1B26"/>
    <w:lvl w:ilvl="0" w:tplc="05F4D36E">
      <w:start w:val="1"/>
      <w:numFmt w:val="decimal"/>
      <w:pStyle w:val="Ttulo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450056954">
    <w:abstractNumId w:val="10"/>
  </w:num>
  <w:num w:numId="2" w16cid:durableId="1700080853">
    <w:abstractNumId w:val="9"/>
  </w:num>
  <w:num w:numId="3" w16cid:durableId="281234750">
    <w:abstractNumId w:val="7"/>
  </w:num>
  <w:num w:numId="4" w16cid:durableId="515003340">
    <w:abstractNumId w:val="6"/>
  </w:num>
  <w:num w:numId="5" w16cid:durableId="1055854375">
    <w:abstractNumId w:val="5"/>
  </w:num>
  <w:num w:numId="6" w16cid:durableId="786892433">
    <w:abstractNumId w:val="4"/>
  </w:num>
  <w:num w:numId="7" w16cid:durableId="1686588123">
    <w:abstractNumId w:val="8"/>
  </w:num>
  <w:num w:numId="8" w16cid:durableId="1355035962">
    <w:abstractNumId w:val="3"/>
  </w:num>
  <w:num w:numId="9" w16cid:durableId="746728240">
    <w:abstractNumId w:val="2"/>
  </w:num>
  <w:num w:numId="10" w16cid:durableId="1305886462">
    <w:abstractNumId w:val="1"/>
  </w:num>
  <w:num w:numId="11" w16cid:durableId="13922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1"/>
    <w:rsid w:val="0000514D"/>
    <w:rsid w:val="000210DD"/>
    <w:rsid w:val="000C1415"/>
    <w:rsid w:val="00104627"/>
    <w:rsid w:val="00152BD3"/>
    <w:rsid w:val="00183790"/>
    <w:rsid w:val="001C348C"/>
    <w:rsid w:val="0027272E"/>
    <w:rsid w:val="002A7991"/>
    <w:rsid w:val="003210CB"/>
    <w:rsid w:val="00331118"/>
    <w:rsid w:val="003D6B32"/>
    <w:rsid w:val="00481968"/>
    <w:rsid w:val="00494233"/>
    <w:rsid w:val="004B4ED7"/>
    <w:rsid w:val="004C0B9A"/>
    <w:rsid w:val="0050715B"/>
    <w:rsid w:val="005A691E"/>
    <w:rsid w:val="005E4F75"/>
    <w:rsid w:val="00605DAA"/>
    <w:rsid w:val="00622C07"/>
    <w:rsid w:val="00656A53"/>
    <w:rsid w:val="00664F2E"/>
    <w:rsid w:val="00675B76"/>
    <w:rsid w:val="006956BD"/>
    <w:rsid w:val="006B664C"/>
    <w:rsid w:val="006E2643"/>
    <w:rsid w:val="00703EE4"/>
    <w:rsid w:val="0097631D"/>
    <w:rsid w:val="009A7E61"/>
    <w:rsid w:val="00A26BCF"/>
    <w:rsid w:val="00A46A27"/>
    <w:rsid w:val="00A605D8"/>
    <w:rsid w:val="00A7315B"/>
    <w:rsid w:val="00B1573C"/>
    <w:rsid w:val="00BA36A3"/>
    <w:rsid w:val="00C01D60"/>
    <w:rsid w:val="00C0462B"/>
    <w:rsid w:val="00C15116"/>
    <w:rsid w:val="00C44D97"/>
    <w:rsid w:val="00C56D36"/>
    <w:rsid w:val="00C73977"/>
    <w:rsid w:val="00C77AB8"/>
    <w:rsid w:val="00D16FF8"/>
    <w:rsid w:val="00D43FBC"/>
    <w:rsid w:val="00DE37DB"/>
    <w:rsid w:val="00DE749A"/>
    <w:rsid w:val="00E00FB1"/>
    <w:rsid w:val="00F04FDF"/>
    <w:rsid w:val="00F65E87"/>
    <w:rsid w:val="00FC1B79"/>
    <w:rsid w:val="05D7A70D"/>
    <w:rsid w:val="22CA5F63"/>
    <w:rsid w:val="22EFB28F"/>
    <w:rsid w:val="244C16DB"/>
    <w:rsid w:val="2BFE4576"/>
    <w:rsid w:val="31E8AB84"/>
    <w:rsid w:val="34C40595"/>
    <w:rsid w:val="3EADD680"/>
    <w:rsid w:val="3EFDD06A"/>
    <w:rsid w:val="41499BBF"/>
    <w:rsid w:val="5253827C"/>
    <w:rsid w:val="65A81512"/>
    <w:rsid w:val="73BFF6A8"/>
    <w:rsid w:val="7C8A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F558372"/>
  <w15:chartTrackingRefBased/>
  <w15:docId w15:val="{30DEE8F3-BE15-42DE-AD15-F7211E48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Ttulo1">
    <w:name w:val="heading 1"/>
    <w:basedOn w:val="Normal"/>
    <w:link w:val="Ttulo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Rodap">
    <w:name w:val="footer"/>
    <w:basedOn w:val="Normal"/>
    <w:link w:val="Rodap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50715B"/>
    <w:rPr>
      <w:color w:val="1F4E79" w:themeColor="accent1" w:themeShade="80"/>
    </w:rPr>
  </w:style>
  <w:style w:type="paragraph" w:styleId="Cabealho">
    <w:name w:val="header"/>
    <w:basedOn w:val="Normal"/>
    <w:link w:val="CabealhoChar"/>
    <w:uiPriority w:val="99"/>
    <w:unhideWhenUsed/>
    <w:rsid w:val="00622C07"/>
    <w:pPr>
      <w:spacing w:before="0" w:after="0" w:line="240" w:lineRule="auto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es">
    <w:name w:val="Instruçõe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eladeGradeClara">
    <w:name w:val="Grid Table Light"/>
    <w:basedOn w:val="Tabela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622C07"/>
  </w:style>
  <w:style w:type="character" w:customStyle="1" w:styleId="Ttulo4Char">
    <w:name w:val="Título 4 Char"/>
    <w:basedOn w:val="Fontepargpadro"/>
    <w:link w:val="Ttulo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6B32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152BD3"/>
  </w:style>
  <w:style w:type="paragraph" w:styleId="Textoembloco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52BD3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52BD3"/>
  </w:style>
  <w:style w:type="paragraph" w:styleId="Corpodetexto2">
    <w:name w:val="Body Text 2"/>
    <w:basedOn w:val="Normal"/>
    <w:link w:val="Corpodetexto2Char"/>
    <w:uiPriority w:val="99"/>
    <w:semiHidden/>
    <w:unhideWhenUsed/>
    <w:rsid w:val="00152BD3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52BD3"/>
  </w:style>
  <w:style w:type="paragraph" w:styleId="Corpodetexto3">
    <w:name w:val="Body Text 3"/>
    <w:basedOn w:val="Normal"/>
    <w:link w:val="Corpodetexto3Char"/>
    <w:uiPriority w:val="99"/>
    <w:semiHidden/>
    <w:unhideWhenUsed/>
    <w:rsid w:val="003D6B32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D6B32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52BD3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52B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52BD3"/>
    <w:pPr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52B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52BD3"/>
    <w:pPr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52B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52BD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D6B32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52BD3"/>
  </w:style>
  <w:style w:type="table" w:styleId="GradeColorida">
    <w:name w:val="Colorful Grid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D6B3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6B3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6B3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6B32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52BD3"/>
  </w:style>
  <w:style w:type="character" w:customStyle="1" w:styleId="DataChar">
    <w:name w:val="Data Char"/>
    <w:basedOn w:val="Fontepargpadro"/>
    <w:link w:val="Data"/>
    <w:uiPriority w:val="99"/>
    <w:semiHidden/>
    <w:rsid w:val="00152BD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D6B32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52BD3"/>
  </w:style>
  <w:style w:type="character" w:styleId="nfase">
    <w:name w:val="Emphasis"/>
    <w:basedOn w:val="Fontepargpadro"/>
    <w:uiPriority w:val="20"/>
    <w:semiHidden/>
    <w:unhideWhenUsed/>
    <w:qFormat/>
    <w:rsid w:val="00152BD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D6B32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52BD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D6B32"/>
    <w:rPr>
      <w:szCs w:val="20"/>
    </w:rPr>
  </w:style>
  <w:style w:type="table" w:styleId="TabeladeGrade1Clara-nfase1">
    <w:name w:val="Grid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52BD3"/>
  </w:style>
  <w:style w:type="paragraph" w:styleId="EndereoHTML">
    <w:name w:val="HTML Address"/>
    <w:basedOn w:val="Normal"/>
    <w:link w:val="EndereoHTML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52B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152BD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52BD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6B32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2BD3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A605D8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52BD3"/>
  </w:style>
  <w:style w:type="paragraph" w:styleId="Lista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D6B32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52BD3"/>
  </w:style>
  <w:style w:type="character" w:styleId="Nmerodepgina">
    <w:name w:val="page number"/>
    <w:basedOn w:val="Fontepargpadro"/>
    <w:uiPriority w:val="99"/>
    <w:semiHidden/>
    <w:unhideWhenUsed/>
    <w:rsid w:val="00152BD3"/>
  </w:style>
  <w:style w:type="table" w:styleId="SimplesTabela1">
    <w:name w:val="Plain Table 1"/>
    <w:basedOn w:val="Tabela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D6B32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605D8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52BD3"/>
  </w:style>
  <w:style w:type="character" w:customStyle="1" w:styleId="SaudaoChar">
    <w:name w:val="Saudação Char"/>
    <w:basedOn w:val="Fontepargpadro"/>
    <w:link w:val="Saudao"/>
    <w:uiPriority w:val="99"/>
    <w:semiHidden/>
    <w:rsid w:val="00152BD3"/>
  </w:style>
  <w:style w:type="paragraph" w:styleId="Assinatura">
    <w:name w:val="Signature"/>
    <w:basedOn w:val="Normal"/>
    <w:link w:val="Assinatura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52BD3"/>
  </w:style>
  <w:style w:type="character" w:styleId="Forte">
    <w:name w:val="Strong"/>
    <w:basedOn w:val="Fontepargpadro"/>
    <w:uiPriority w:val="22"/>
    <w:semiHidden/>
    <w:unhideWhenUsed/>
    <w:qFormat/>
    <w:rsid w:val="00152BD3"/>
    <w:rPr>
      <w:b/>
      <w:bCs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D6B32"/>
    <w:rPr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75B76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6E2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Teste%20com%20perguntas%20de%20reda&#231;&#227;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91D197AA644EB0A0021AB3EAB310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84D3AF-271C-4887-9A8A-C64741851BB0}"/>
      </w:docPartPr>
      <w:docPartBody>
        <w:p w:rsidR="000848E8" w:rsidRDefault="008F19A1">
          <w:pPr>
            <w:pStyle w:val="9D91D197AA644EB0A0021AB3EAB310E3"/>
          </w:pPr>
          <w:r w:rsidRPr="000C1415">
            <w:rPr>
              <w:lang w:bidi="pt-BR"/>
            </w:rPr>
            <w:t>Nome</w:t>
          </w:r>
        </w:p>
      </w:docPartBody>
    </w:docPart>
    <w:docPart>
      <w:docPartPr>
        <w:name w:val="7CC59620FE914790B4A0EB40AA2478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6DF44-7733-44FC-A56B-74C2E8AE3807}"/>
      </w:docPartPr>
      <w:docPartBody>
        <w:p w:rsidR="000848E8" w:rsidRDefault="008F19A1">
          <w:pPr>
            <w:pStyle w:val="7CC59620FE914790B4A0EB40AA2478DF"/>
          </w:pPr>
          <w:r w:rsidRPr="000C1415">
            <w:rPr>
              <w:lang w:bidi="pt-BR"/>
            </w:rPr>
            <w:t>Classe</w:t>
          </w:r>
        </w:p>
      </w:docPartBody>
    </w:docPart>
    <w:docPart>
      <w:docPartPr>
        <w:name w:val="E76B9819000F418F99FE5ED0C06D7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93EF04-E89E-4316-8821-05C67C4E0620}"/>
      </w:docPartPr>
      <w:docPartBody>
        <w:p w:rsidR="000848E8" w:rsidRDefault="008F19A1">
          <w:pPr>
            <w:pStyle w:val="E76B9819000F418F99FE5ED0C06D7786"/>
          </w:pPr>
          <w:r w:rsidRPr="000C1415">
            <w:rPr>
              <w:lang w:bidi="pt-BR"/>
            </w:rPr>
            <w:t>Período</w:t>
          </w:r>
        </w:p>
      </w:docPartBody>
    </w:docPart>
    <w:docPart>
      <w:docPartPr>
        <w:name w:val="47E026AED2E34C2193F3FE60D6F0E2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6BAB3-EA63-4E97-AAE2-339722E41482}"/>
      </w:docPartPr>
      <w:docPartBody>
        <w:p w:rsidR="000848E8" w:rsidRDefault="008F19A1">
          <w:pPr>
            <w:pStyle w:val="47E026AED2E34C2193F3FE60D6F0E246"/>
          </w:pPr>
          <w:r w:rsidRPr="000C1415">
            <w:rPr>
              <w:lang w:bidi="pt-BR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A1"/>
    <w:rsid w:val="000848E8"/>
    <w:rsid w:val="008F19A1"/>
    <w:rsid w:val="00ED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D91D197AA644EB0A0021AB3EAB310E3">
    <w:name w:val="9D91D197AA644EB0A0021AB3EAB310E3"/>
  </w:style>
  <w:style w:type="paragraph" w:customStyle="1" w:styleId="7CC59620FE914790B4A0EB40AA2478DF">
    <w:name w:val="7CC59620FE914790B4A0EB40AA2478DF"/>
  </w:style>
  <w:style w:type="paragraph" w:customStyle="1" w:styleId="E76B9819000F418F99FE5ED0C06D7786">
    <w:name w:val="E76B9819000F418F99FE5ED0C06D7786"/>
  </w:style>
  <w:style w:type="paragraph" w:customStyle="1" w:styleId="47E026AED2E34C2193F3FE60D6F0E246">
    <w:name w:val="47E026AED2E34C2193F3FE60D6F0E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2" ma:contentTypeDescription="Crie um novo documento." ma:contentTypeScope="" ma:versionID="3b9a477b34dbef9579cb3da87595641f">
  <xsd:schema xmlns:xsd="http://www.w3.org/2001/XMLSchema" xmlns:xs="http://www.w3.org/2001/XMLSchema" xmlns:p="http://schemas.microsoft.com/office/2006/metadata/properties" xmlns:ns2="2145c0f7-bc92-4a1b-85cd-65f9de71d631" targetNamespace="http://schemas.microsoft.com/office/2006/metadata/properties" ma:root="true" ma:fieldsID="73685ceba8ce43f1cff44841a7d8d21e" ns2:_="">
    <xsd:import namespace="2145c0f7-bc92-4a1b-85cd-65f9de71d6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7F56E4-E64B-499C-9515-DA0A2FB3B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49429-0EB4-44DD-AFF9-209442A665AA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975091F4-1730-4BC3-AAED-7A9283CE518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145c0f7-bc92-4a1b-85cd-65f9de71d6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Teste%20com%20perguntas%20de%20redação.dotx</Template>
  <TotalTime>2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Lab5-Professor</dc:creator>
  <cp:lastModifiedBy>Shopee Barato</cp:lastModifiedBy>
  <cp:revision>2</cp:revision>
  <dcterms:created xsi:type="dcterms:W3CDTF">2022-10-01T19:14:00Z</dcterms:created>
  <dcterms:modified xsi:type="dcterms:W3CDTF">2022-10-01T19:14:00Z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0x0101002A39D32BAE7412419F6D6E029EB11EE1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